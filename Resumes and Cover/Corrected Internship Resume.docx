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726"/>
        <w:tblW w:w="6775" w:type="pct"/>
        <w:tblLayout w:type="fixed"/>
        <w:tblLook w:val="0000" w:firstRow="0" w:lastRow="0" w:firstColumn="0" w:lastColumn="0" w:noHBand="0" w:noVBand="0"/>
      </w:tblPr>
      <w:tblGrid>
        <w:gridCol w:w="243"/>
        <w:gridCol w:w="11512"/>
        <w:gridCol w:w="245"/>
      </w:tblGrid>
      <w:tr w:rsidR="009548CA" w:rsidRPr="00DE7766" w:rsidTr="001A72B2">
        <w:trPr>
          <w:trHeight w:val="271"/>
        </w:trPr>
        <w:tc>
          <w:tcPr>
            <w:tcW w:w="11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548CA" w:rsidRPr="005729DA" w:rsidRDefault="00006945" w:rsidP="00F84FF7">
            <w:pPr>
              <w:tabs>
                <w:tab w:val="left" w:pos="8340"/>
              </w:tabs>
              <w:rPr>
                <w:rFonts w:ascii="Times New Roman" w:hAnsi="Times New Roman"/>
                <w:sz w:val="20"/>
                <w:szCs w:val="20"/>
              </w:rPr>
            </w:pPr>
            <w:r w:rsidRPr="005729DA">
              <w:rPr>
                <w:rFonts w:ascii="Times New Roman" w:hAnsi="Times New Roman"/>
                <w:sz w:val="20"/>
                <w:szCs w:val="20"/>
              </w:rPr>
              <w:t>OBJECTIVE</w:t>
            </w:r>
            <w:r w:rsidR="00F84FF7" w:rsidRPr="005729DA">
              <w:rPr>
                <w:rFonts w:ascii="Times New Roman" w:hAnsi="Times New Roman"/>
                <w:sz w:val="20"/>
                <w:szCs w:val="20"/>
              </w:rPr>
              <w:tab/>
            </w:r>
          </w:p>
        </w:tc>
      </w:tr>
      <w:tr w:rsidR="00DB0956" w:rsidRPr="00DE7766" w:rsidTr="001A72B2">
        <w:trPr>
          <w:trHeight w:val="353"/>
        </w:trPr>
        <w:tc>
          <w:tcPr>
            <w:tcW w:w="2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48CA" w:rsidRPr="005729DA" w:rsidRDefault="009548CA" w:rsidP="0076694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1715" w:rsidRPr="005729DA" w:rsidRDefault="004576F5" w:rsidP="00085F8C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Seeking an</w:t>
            </w:r>
            <w:r w:rsidR="002000F6">
              <w:rPr>
                <w:rFonts w:ascii="Times New Roman" w:hAnsi="Times New Roman"/>
                <w:sz w:val="20"/>
                <w:szCs w:val="20"/>
              </w:rPr>
              <w:t xml:space="preserve"> Internship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for Summer 2016</w:t>
            </w:r>
            <w:r w:rsidR="00085F8C">
              <w:rPr>
                <w:rFonts w:ascii="Times New Roman" w:hAnsi="Times New Roman"/>
                <w:sz w:val="20"/>
                <w:szCs w:val="20"/>
              </w:rPr>
              <w:t xml:space="preserve"> in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the field</w:t>
            </w:r>
            <w:r w:rsidR="002000F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of Computer Science, specifically </w:t>
            </w:r>
            <w:r w:rsidR="00ED0433">
              <w:rPr>
                <w:rFonts w:ascii="Times New Roman" w:hAnsi="Times New Roman"/>
                <w:sz w:val="20"/>
                <w:szCs w:val="20"/>
              </w:rPr>
              <w:t xml:space="preserve">for </w:t>
            </w:r>
            <w:r>
              <w:rPr>
                <w:rFonts w:ascii="Times New Roman" w:hAnsi="Times New Roman"/>
                <w:sz w:val="20"/>
                <w:szCs w:val="20"/>
              </w:rPr>
              <w:t>Software Develop</w:t>
            </w:r>
            <w:r w:rsidR="00085F8C">
              <w:rPr>
                <w:rFonts w:ascii="Times New Roman" w:hAnsi="Times New Roman"/>
                <w:sz w:val="20"/>
                <w:szCs w:val="20"/>
              </w:rPr>
              <w:t>ment</w:t>
            </w:r>
            <w:r w:rsidR="006F1ADF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0C248C" w:rsidRPr="00553617" w:rsidTr="001A72B2">
        <w:trPr>
          <w:trHeight w:val="349"/>
        </w:trPr>
        <w:tc>
          <w:tcPr>
            <w:tcW w:w="11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C248C" w:rsidRPr="005729DA" w:rsidRDefault="002E0761" w:rsidP="000C248C">
            <w:pPr>
              <w:tabs>
                <w:tab w:val="left" w:pos="83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EDUCATION</w:t>
            </w:r>
            <w:r w:rsidR="000C248C" w:rsidRPr="005729DA">
              <w:rPr>
                <w:rFonts w:ascii="Times New Roman" w:hAnsi="Times New Roman"/>
                <w:sz w:val="20"/>
                <w:szCs w:val="20"/>
              </w:rPr>
              <w:tab/>
            </w:r>
          </w:p>
        </w:tc>
      </w:tr>
      <w:tr w:rsidR="000C248C" w:rsidRPr="00553617" w:rsidTr="001A72B2">
        <w:trPr>
          <w:trHeight w:val="1291"/>
        </w:trPr>
        <w:tc>
          <w:tcPr>
            <w:tcW w:w="2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248C" w:rsidRPr="005729DA" w:rsidRDefault="000C248C" w:rsidP="000C248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248C" w:rsidRPr="005729DA" w:rsidRDefault="008D35B4" w:rsidP="008D35B4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5729DA">
              <w:rPr>
                <w:rFonts w:ascii="Times New Roman" w:hAnsi="Times New Roman"/>
                <w:b/>
                <w:sz w:val="20"/>
                <w:szCs w:val="20"/>
              </w:rPr>
              <w:t>Texas A&amp;M University, College Station</w:t>
            </w:r>
            <w:r w:rsidR="00232E6F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                                      </w:t>
            </w:r>
            <w:r w:rsidR="005D755A">
              <w:rPr>
                <w:rFonts w:ascii="Times New Roman" w:hAnsi="Times New Roman"/>
                <w:sz w:val="20"/>
                <w:szCs w:val="20"/>
              </w:rPr>
              <w:t>May</w:t>
            </w:r>
            <w:r w:rsidR="00F36B82">
              <w:rPr>
                <w:rFonts w:ascii="Times New Roman" w:hAnsi="Times New Roman"/>
                <w:sz w:val="20"/>
                <w:szCs w:val="20"/>
              </w:rPr>
              <w:t xml:space="preserve"> 2017</w:t>
            </w:r>
          </w:p>
          <w:p w:rsidR="008D35B4" w:rsidRPr="005729DA" w:rsidRDefault="00864E3A" w:rsidP="008D35B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</w:t>
            </w:r>
            <w:r w:rsidR="008D35B4" w:rsidRPr="005729DA">
              <w:rPr>
                <w:rFonts w:ascii="Times New Roman" w:hAnsi="Times New Roman"/>
                <w:sz w:val="20"/>
                <w:szCs w:val="20"/>
              </w:rPr>
              <w:t xml:space="preserve"> in Computer Science</w:t>
            </w:r>
            <w:r w:rsidR="006F54DB"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                                                   </w:t>
            </w:r>
            <w:r w:rsidR="000E688D">
              <w:rPr>
                <w:rFonts w:ascii="Times New Roman" w:hAnsi="Times New Roman"/>
                <w:sz w:val="20"/>
                <w:szCs w:val="20"/>
              </w:rPr>
              <w:t xml:space="preserve">       </w:t>
            </w:r>
            <w:r w:rsidR="006F54DB" w:rsidRPr="005729DA">
              <w:rPr>
                <w:rFonts w:ascii="Times New Roman" w:hAnsi="Times New Roman"/>
                <w:sz w:val="20"/>
                <w:szCs w:val="20"/>
              </w:rPr>
              <w:t xml:space="preserve">GPA : </w:t>
            </w:r>
            <w:r w:rsidR="006F54DB">
              <w:rPr>
                <w:rFonts w:ascii="Times New Roman" w:hAnsi="Times New Roman"/>
                <w:sz w:val="20"/>
                <w:szCs w:val="20"/>
              </w:rPr>
              <w:t>First Semester</w:t>
            </w:r>
          </w:p>
          <w:p w:rsidR="008D35B4" w:rsidRPr="005729DA" w:rsidRDefault="006F54DB" w:rsidP="008D35B4">
            <w:pPr>
              <w:rPr>
                <w:rFonts w:ascii="Times New Roman" w:hAnsi="Times New Roman"/>
                <w:sz w:val="20"/>
                <w:szCs w:val="20"/>
              </w:rPr>
            </w:pPr>
            <w:r w:rsidRPr="00730412">
              <w:rPr>
                <w:rFonts w:ascii="Times New Roman" w:hAnsi="Times New Roman"/>
                <w:i/>
                <w:sz w:val="20"/>
                <w:szCs w:val="20"/>
              </w:rPr>
              <w:t>Related Course Work</w:t>
            </w:r>
            <w:r w:rsidR="008D35B4" w:rsidRPr="005729DA">
              <w:rPr>
                <w:rFonts w:ascii="Times New Roman" w:hAnsi="Times New Roman"/>
                <w:sz w:val="20"/>
                <w:szCs w:val="20"/>
              </w:rPr>
              <w:t>: Analys</w:t>
            </w:r>
            <w:r w:rsidR="002056C1" w:rsidRPr="005729DA">
              <w:rPr>
                <w:rFonts w:ascii="Times New Roman" w:hAnsi="Times New Roman"/>
                <w:sz w:val="20"/>
                <w:szCs w:val="20"/>
              </w:rPr>
              <w:t>is of Algorithms, Artificial Intelligence, Software Engineering</w:t>
            </w:r>
          </w:p>
          <w:p w:rsidR="008D35B4" w:rsidRPr="005729DA" w:rsidRDefault="002056C1" w:rsidP="000C248C">
            <w:pPr>
              <w:spacing w:before="0"/>
              <w:rPr>
                <w:rFonts w:ascii="Times New Roman" w:hAnsi="Times New Roman"/>
                <w:b/>
                <w:sz w:val="20"/>
                <w:szCs w:val="20"/>
              </w:rPr>
            </w:pPr>
            <w:r w:rsidRPr="005729DA">
              <w:rPr>
                <w:rFonts w:ascii="Times New Roman" w:hAnsi="Times New Roman"/>
                <w:b/>
                <w:sz w:val="20"/>
                <w:szCs w:val="20"/>
              </w:rPr>
              <w:t>National Institute of Technology, Raipur</w:t>
            </w:r>
            <w:r w:rsidR="009F495E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                                    </w:t>
            </w:r>
            <w:r w:rsidR="009F495E">
              <w:rPr>
                <w:rFonts w:ascii="Times New Roman" w:hAnsi="Times New Roman"/>
                <w:sz w:val="20"/>
                <w:szCs w:val="20"/>
              </w:rPr>
              <w:t>June</w:t>
            </w:r>
            <w:r w:rsidR="009F495E" w:rsidRPr="005729DA">
              <w:rPr>
                <w:rFonts w:ascii="Times New Roman" w:hAnsi="Times New Roman"/>
                <w:sz w:val="20"/>
                <w:szCs w:val="20"/>
              </w:rPr>
              <w:t xml:space="preserve"> 201</w:t>
            </w:r>
            <w:r w:rsidR="009F495E">
              <w:rPr>
                <w:rFonts w:ascii="Times New Roman" w:hAnsi="Times New Roman"/>
                <w:sz w:val="20"/>
                <w:szCs w:val="20"/>
              </w:rPr>
              <w:t>3</w:t>
            </w:r>
          </w:p>
          <w:p w:rsidR="002056C1" w:rsidRPr="00996471" w:rsidRDefault="00864E3A" w:rsidP="006F54DB">
            <w:pPr>
              <w:spacing w:befor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B-Tech </w:t>
            </w:r>
            <w:r w:rsidR="002056C1" w:rsidRPr="005729DA">
              <w:rPr>
                <w:rFonts w:ascii="Times New Roman" w:hAnsi="Times New Roman"/>
                <w:sz w:val="20"/>
                <w:szCs w:val="20"/>
              </w:rPr>
              <w:t>in Computer Science</w:t>
            </w:r>
            <w:r w:rsidR="006F54DB"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                                           </w:t>
            </w:r>
            <w:r w:rsidR="000E688D">
              <w:rPr>
                <w:rFonts w:ascii="Times New Roman" w:hAnsi="Times New Roman"/>
                <w:sz w:val="20"/>
                <w:szCs w:val="20"/>
              </w:rPr>
              <w:t xml:space="preserve">         </w:t>
            </w:r>
            <w:r w:rsidR="006F54DB" w:rsidRPr="005729DA">
              <w:rPr>
                <w:rFonts w:ascii="Times New Roman" w:hAnsi="Times New Roman"/>
                <w:sz w:val="20"/>
                <w:szCs w:val="20"/>
              </w:rPr>
              <w:t>GPA : 9.0/10.0</w:t>
            </w:r>
            <w:r w:rsidR="006F54DB"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</w:p>
        </w:tc>
      </w:tr>
      <w:tr w:rsidR="00DE7766" w:rsidRPr="00DE7766" w:rsidTr="001A72B2">
        <w:trPr>
          <w:trHeight w:val="347"/>
        </w:trPr>
        <w:tc>
          <w:tcPr>
            <w:tcW w:w="11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E7766" w:rsidRPr="005729DA" w:rsidRDefault="00144F4C" w:rsidP="0076694E">
            <w:pPr>
              <w:rPr>
                <w:rFonts w:ascii="Times New Roman" w:hAnsi="Times New Roman"/>
                <w:sz w:val="20"/>
                <w:szCs w:val="20"/>
              </w:rPr>
            </w:pPr>
            <w:r w:rsidRPr="005729DA">
              <w:rPr>
                <w:rFonts w:ascii="Times New Roman" w:hAnsi="Times New Roman"/>
                <w:sz w:val="20"/>
                <w:szCs w:val="20"/>
              </w:rPr>
              <w:t>INTERNSHIPS</w:t>
            </w:r>
          </w:p>
        </w:tc>
      </w:tr>
      <w:tr w:rsidR="002A7561" w:rsidRPr="00DE7766" w:rsidTr="001A72B2">
        <w:trPr>
          <w:trHeight w:val="246"/>
        </w:trPr>
        <w:tc>
          <w:tcPr>
            <w:tcW w:w="2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62EF" w:rsidRPr="005729DA" w:rsidRDefault="006962EF" w:rsidP="0076694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62EF" w:rsidRPr="005729DA" w:rsidRDefault="00901715" w:rsidP="0076694E">
            <w:pPr>
              <w:rPr>
                <w:rFonts w:ascii="Times New Roman" w:hAnsi="Times New Roman"/>
                <w:sz w:val="20"/>
                <w:szCs w:val="20"/>
              </w:rPr>
            </w:pPr>
            <w:r w:rsidRPr="00132272">
              <w:rPr>
                <w:rFonts w:ascii="Times New Roman" w:hAnsi="Times New Roman"/>
                <w:b/>
                <w:sz w:val="20"/>
                <w:szCs w:val="20"/>
              </w:rPr>
              <w:t>Summer Intern, Indian Institute of Technology, Bombay</w:t>
            </w:r>
            <w:r w:rsidR="00EE384B" w:rsidRPr="00132272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</w:t>
            </w:r>
            <w:r w:rsidR="006E5D73" w:rsidRPr="00132272">
              <w:rPr>
                <w:rFonts w:ascii="Times New Roman" w:hAnsi="Times New Roman"/>
                <w:b/>
                <w:sz w:val="20"/>
                <w:szCs w:val="20"/>
              </w:rPr>
              <w:t xml:space="preserve">            </w:t>
            </w:r>
            <w:r w:rsidR="00B80956" w:rsidRPr="00132272">
              <w:rPr>
                <w:rFonts w:ascii="Times New Roman" w:hAnsi="Times New Roman"/>
                <w:b/>
                <w:sz w:val="20"/>
                <w:szCs w:val="20"/>
              </w:rPr>
              <w:t xml:space="preserve">   </w:t>
            </w:r>
            <w:r w:rsidR="002E1AE9" w:rsidRPr="00132272">
              <w:rPr>
                <w:rFonts w:ascii="Times New Roman" w:hAnsi="Times New Roman"/>
                <w:b/>
                <w:sz w:val="20"/>
                <w:szCs w:val="20"/>
              </w:rPr>
              <w:t xml:space="preserve">   </w:t>
            </w:r>
            <w:r w:rsidR="008A18EC" w:rsidRPr="00132272">
              <w:rPr>
                <w:rFonts w:ascii="Times New Roman" w:hAnsi="Times New Roman"/>
                <w:b/>
                <w:sz w:val="20"/>
                <w:szCs w:val="20"/>
              </w:rPr>
              <w:t xml:space="preserve">   </w:t>
            </w:r>
            <w:r w:rsidR="002C1240">
              <w:rPr>
                <w:rFonts w:ascii="Times New Roman" w:hAnsi="Times New Roman"/>
                <w:sz w:val="20"/>
                <w:szCs w:val="20"/>
              </w:rPr>
              <w:t xml:space="preserve">May </w:t>
            </w:r>
            <w:r w:rsidR="006E5D73" w:rsidRPr="005729DA">
              <w:rPr>
                <w:rFonts w:ascii="Times New Roman" w:hAnsi="Times New Roman"/>
                <w:sz w:val="20"/>
                <w:szCs w:val="20"/>
              </w:rPr>
              <w:t>2012</w:t>
            </w:r>
            <w:r w:rsidR="003C76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C1240">
              <w:rPr>
                <w:rFonts w:ascii="Times New Roman" w:hAnsi="Times New Roman"/>
                <w:sz w:val="20"/>
                <w:szCs w:val="20"/>
              </w:rPr>
              <w:t>-</w:t>
            </w:r>
            <w:r w:rsidR="003C76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E5D73" w:rsidRPr="005729DA">
              <w:rPr>
                <w:rFonts w:ascii="Times New Roman" w:hAnsi="Times New Roman"/>
                <w:sz w:val="20"/>
                <w:szCs w:val="20"/>
              </w:rPr>
              <w:t>Jul</w:t>
            </w:r>
            <w:r w:rsidR="00B11069">
              <w:rPr>
                <w:rFonts w:ascii="Times New Roman" w:hAnsi="Times New Roman"/>
                <w:sz w:val="20"/>
                <w:szCs w:val="20"/>
              </w:rPr>
              <w:t>y</w:t>
            </w:r>
            <w:r w:rsidR="006E5D73" w:rsidRPr="005729D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E384B" w:rsidRPr="005729DA">
              <w:rPr>
                <w:rFonts w:ascii="Times New Roman" w:hAnsi="Times New Roman"/>
                <w:sz w:val="20"/>
                <w:szCs w:val="20"/>
              </w:rPr>
              <w:t>2012</w:t>
            </w:r>
          </w:p>
          <w:p w:rsidR="002A7561" w:rsidRPr="006D5406" w:rsidRDefault="00901715" w:rsidP="006D5406">
            <w:pPr>
              <w:spacing w:after="0"/>
              <w:ind w:left="360" w:hanging="360"/>
              <w:jc w:val="both"/>
              <w:rPr>
                <w:rFonts w:ascii="Times New Roman" w:eastAsia="Century Gothic" w:hAnsi="Times New Roman"/>
                <w:color w:val="000000"/>
                <w:sz w:val="20"/>
                <w:szCs w:val="20"/>
              </w:rPr>
            </w:pPr>
            <w:r w:rsidRPr="006D5406">
              <w:rPr>
                <w:rFonts w:ascii="Times New Roman" w:eastAsia="Century Gothic" w:hAnsi="Times New Roman"/>
                <w:i/>
                <w:color w:val="000000"/>
                <w:sz w:val="20"/>
                <w:szCs w:val="20"/>
              </w:rPr>
              <w:t>Project Name</w:t>
            </w:r>
            <w:r w:rsidRPr="006D5406">
              <w:rPr>
                <w:rFonts w:ascii="Times New Roman" w:eastAsia="Century Gothic" w:hAnsi="Times New Roman"/>
                <w:b/>
                <w:color w:val="000000"/>
                <w:sz w:val="20"/>
                <w:szCs w:val="20"/>
              </w:rPr>
              <w:t>:</w:t>
            </w:r>
            <w:r w:rsidR="00647AB7" w:rsidRPr="006D5406">
              <w:rPr>
                <w:rFonts w:ascii="Times New Roman" w:eastAsia="Century Gothic" w:hAnsi="Times New Roman"/>
                <w:color w:val="000000"/>
                <w:sz w:val="20"/>
                <w:szCs w:val="20"/>
              </w:rPr>
              <w:t xml:space="preserve"> </w:t>
            </w:r>
            <w:r w:rsidRPr="006D5406">
              <w:rPr>
                <w:rFonts w:ascii="Times New Roman" w:eastAsia="Century Gothic" w:hAnsi="Times New Roman"/>
                <w:color w:val="000000"/>
                <w:sz w:val="20"/>
                <w:szCs w:val="20"/>
              </w:rPr>
              <w:t>Porting of Clicker Software on Android</w:t>
            </w:r>
            <w:r w:rsidR="000F7F1D">
              <w:rPr>
                <w:rFonts w:ascii="Times New Roman" w:eastAsia="Century Gothic" w:hAnsi="Times New Roman"/>
                <w:color w:val="000000"/>
                <w:sz w:val="20"/>
                <w:szCs w:val="20"/>
              </w:rPr>
              <w:t xml:space="preserve">, </w:t>
            </w:r>
            <w:r w:rsidR="007B38CA">
              <w:rPr>
                <w:rFonts w:ascii="Times New Roman" w:eastAsia="Century Gothic" w:hAnsi="Times New Roman"/>
                <w:color w:val="000000"/>
                <w:sz w:val="20"/>
                <w:szCs w:val="20"/>
              </w:rPr>
              <w:t>(</w:t>
            </w:r>
            <w:r w:rsidR="000F7F1D">
              <w:rPr>
                <w:rFonts w:ascii="Times New Roman" w:eastAsia="Century Gothic" w:hAnsi="Times New Roman"/>
                <w:color w:val="000000"/>
                <w:sz w:val="20"/>
                <w:szCs w:val="20"/>
              </w:rPr>
              <w:t>Team Leader</w:t>
            </w:r>
            <w:r w:rsidR="007B38CA">
              <w:rPr>
                <w:rFonts w:ascii="Times New Roman" w:eastAsia="Century Gothic" w:hAnsi="Times New Roman"/>
                <w:color w:val="000000"/>
                <w:sz w:val="20"/>
                <w:szCs w:val="20"/>
              </w:rPr>
              <w:t>)</w:t>
            </w:r>
          </w:p>
          <w:p w:rsidR="006D5406" w:rsidRDefault="00901715" w:rsidP="00EC4A8A">
            <w:pPr>
              <w:spacing w:after="0"/>
              <w:ind w:left="360" w:hanging="360"/>
              <w:rPr>
                <w:rFonts w:ascii="Times New Roman" w:eastAsia="Century Gothic" w:hAnsi="Times New Roman"/>
                <w:color w:val="000000"/>
                <w:sz w:val="20"/>
                <w:szCs w:val="20"/>
              </w:rPr>
            </w:pPr>
            <w:r w:rsidRPr="006D5406">
              <w:rPr>
                <w:rFonts w:ascii="Times New Roman" w:eastAsia="Century Gothic" w:hAnsi="Times New Roman"/>
                <w:bCs/>
                <w:i/>
                <w:color w:val="000000"/>
                <w:sz w:val="20"/>
                <w:szCs w:val="20"/>
              </w:rPr>
              <w:t>Project Description</w:t>
            </w:r>
            <w:r w:rsidRPr="006D5406">
              <w:rPr>
                <w:rFonts w:ascii="Times New Roman" w:eastAsia="Century Gothic" w:hAnsi="Times New Roman"/>
                <w:b/>
                <w:color w:val="000000"/>
                <w:sz w:val="20"/>
                <w:szCs w:val="20"/>
              </w:rPr>
              <w:t>:</w:t>
            </w:r>
            <w:r w:rsidR="00647AB7" w:rsidRPr="006D5406">
              <w:rPr>
                <w:rFonts w:ascii="Times New Roman" w:eastAsia="Century Gothic" w:hAnsi="Times New Roman"/>
                <w:color w:val="000000"/>
                <w:sz w:val="20"/>
                <w:szCs w:val="20"/>
              </w:rPr>
              <w:t xml:space="preserve"> </w:t>
            </w:r>
            <w:r w:rsidR="00144F4C" w:rsidRPr="006D5406">
              <w:rPr>
                <w:rFonts w:ascii="Times New Roman" w:eastAsia="Century Gothic" w:hAnsi="Times New Roman"/>
                <w:color w:val="000000"/>
                <w:sz w:val="20"/>
                <w:szCs w:val="20"/>
              </w:rPr>
              <w:t>Developed Android Application Clicker</w:t>
            </w:r>
            <w:r w:rsidR="00EE384B" w:rsidRPr="006D5406">
              <w:rPr>
                <w:rFonts w:ascii="Times New Roman" w:eastAsia="Century Gothic" w:hAnsi="Times New Roman"/>
                <w:color w:val="000000"/>
                <w:sz w:val="20"/>
                <w:szCs w:val="20"/>
              </w:rPr>
              <w:t xml:space="preserve"> for Akash Tablet</w:t>
            </w:r>
            <w:r w:rsidR="004E6F91">
              <w:rPr>
                <w:rFonts w:ascii="Times New Roman" w:eastAsia="Century Gothic" w:hAnsi="Times New Roman"/>
                <w:color w:val="000000"/>
                <w:sz w:val="20"/>
                <w:szCs w:val="20"/>
              </w:rPr>
              <w:t xml:space="preserve"> </w:t>
            </w:r>
            <w:r w:rsidR="000455F9" w:rsidRPr="006D5406">
              <w:rPr>
                <w:rFonts w:ascii="Times New Roman" w:eastAsia="Century Gothic" w:hAnsi="Times New Roman"/>
                <w:color w:val="000000"/>
                <w:sz w:val="20"/>
                <w:szCs w:val="20"/>
              </w:rPr>
              <w:t>(</w:t>
            </w:r>
            <w:r w:rsidR="004E6F91">
              <w:rPr>
                <w:rFonts w:ascii="Times New Roman" w:eastAsia="Century Gothic" w:hAnsi="Times New Roman"/>
                <w:color w:val="000000"/>
                <w:sz w:val="20"/>
                <w:szCs w:val="20"/>
              </w:rPr>
              <w:t>UBISLATE),a</w:t>
            </w:r>
            <w:r w:rsidR="006D5406">
              <w:rPr>
                <w:rFonts w:ascii="Times New Roman" w:eastAsia="Century Gothic" w:hAnsi="Times New Roman"/>
                <w:color w:val="000000"/>
                <w:sz w:val="20"/>
                <w:szCs w:val="20"/>
              </w:rPr>
              <w:t xml:space="preserve"> Student and Teacher</w:t>
            </w:r>
          </w:p>
          <w:p w:rsidR="00144F4C" w:rsidRPr="006D5406" w:rsidRDefault="00A904E7" w:rsidP="00EC4A8A">
            <w:pPr>
              <w:spacing w:after="0"/>
              <w:ind w:left="360" w:hanging="360"/>
              <w:rPr>
                <w:rFonts w:ascii="Times New Roman" w:eastAsia="Century Gothic" w:hAnsi="Times New Roman"/>
                <w:color w:val="000000"/>
                <w:sz w:val="20"/>
                <w:szCs w:val="20"/>
              </w:rPr>
            </w:pPr>
            <w:r w:rsidRPr="006D5406">
              <w:rPr>
                <w:rFonts w:ascii="Times New Roman" w:eastAsia="Century Gothic" w:hAnsi="Times New Roman"/>
                <w:color w:val="000000"/>
                <w:sz w:val="20"/>
                <w:szCs w:val="20"/>
              </w:rPr>
              <w:t>I</w:t>
            </w:r>
            <w:r w:rsidR="00144F4C" w:rsidRPr="006D5406">
              <w:rPr>
                <w:rFonts w:ascii="Times New Roman" w:eastAsia="Century Gothic" w:hAnsi="Times New Roman"/>
                <w:color w:val="000000"/>
                <w:sz w:val="20"/>
                <w:szCs w:val="20"/>
              </w:rPr>
              <w:t>nteractive S</w:t>
            </w:r>
            <w:r w:rsidR="00F8361D" w:rsidRPr="006D5406">
              <w:rPr>
                <w:rFonts w:ascii="Times New Roman" w:eastAsia="Century Gothic" w:hAnsi="Times New Roman"/>
                <w:color w:val="000000"/>
                <w:sz w:val="20"/>
                <w:szCs w:val="20"/>
              </w:rPr>
              <w:t>ystem. It allows teachers to ass</w:t>
            </w:r>
            <w:r w:rsidR="00144F4C" w:rsidRPr="006D5406">
              <w:rPr>
                <w:rFonts w:ascii="Times New Roman" w:eastAsia="Century Gothic" w:hAnsi="Times New Roman"/>
                <w:color w:val="000000"/>
                <w:sz w:val="20"/>
                <w:szCs w:val="20"/>
              </w:rPr>
              <w:t>ess the students by taking Quiz, Anal</w:t>
            </w:r>
            <w:r w:rsidR="00EC4A8A">
              <w:rPr>
                <w:rFonts w:ascii="Times New Roman" w:eastAsia="Century Gothic" w:hAnsi="Times New Roman"/>
                <w:color w:val="000000"/>
                <w:sz w:val="20"/>
                <w:szCs w:val="20"/>
              </w:rPr>
              <w:t>yze Results &amp; Reports, Solve Doubt</w:t>
            </w: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62EF" w:rsidRPr="005729DA" w:rsidRDefault="006962EF" w:rsidP="0076694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62EF" w:rsidRPr="00DE7766" w:rsidTr="001A72B2">
        <w:trPr>
          <w:trHeight w:val="327"/>
        </w:trPr>
        <w:tc>
          <w:tcPr>
            <w:tcW w:w="11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962EF" w:rsidRPr="005729DA" w:rsidRDefault="0081372D" w:rsidP="0076694E">
            <w:pPr>
              <w:rPr>
                <w:rFonts w:ascii="Times New Roman" w:hAnsi="Times New Roman"/>
                <w:sz w:val="20"/>
                <w:szCs w:val="20"/>
              </w:rPr>
            </w:pPr>
            <w:r w:rsidRPr="005729DA">
              <w:rPr>
                <w:rFonts w:ascii="Times New Roman" w:hAnsi="Times New Roman"/>
                <w:sz w:val="20"/>
                <w:szCs w:val="20"/>
              </w:rPr>
              <w:t>EXPERIENCE</w:t>
            </w:r>
          </w:p>
        </w:tc>
      </w:tr>
      <w:tr w:rsidR="0081372D" w:rsidRPr="00DE7766" w:rsidTr="001A72B2">
        <w:trPr>
          <w:trHeight w:val="1458"/>
        </w:trPr>
        <w:tc>
          <w:tcPr>
            <w:tcW w:w="11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A4BC7" w:rsidRPr="005729DA" w:rsidRDefault="00CA4BC7" w:rsidP="0076694E">
            <w:pPr>
              <w:spacing w:before="0" w:after="0"/>
              <w:ind w:left="360" w:hanging="360"/>
              <w:rPr>
                <w:rFonts w:ascii="Times New Roman" w:hAnsi="Times New Roman"/>
                <w:sz w:val="20"/>
                <w:szCs w:val="20"/>
              </w:rPr>
            </w:pPr>
            <w:r w:rsidRPr="005729DA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 w:rsidR="0081372D" w:rsidRPr="00F22191">
              <w:rPr>
                <w:rFonts w:ascii="Times New Roman" w:hAnsi="Times New Roman"/>
                <w:b/>
                <w:sz w:val="20"/>
                <w:szCs w:val="20"/>
              </w:rPr>
              <w:t>Amdocs</w:t>
            </w:r>
            <w:r w:rsidR="006D5406">
              <w:rPr>
                <w:rFonts w:ascii="Times New Roman" w:hAnsi="Times New Roman"/>
                <w:b/>
                <w:sz w:val="20"/>
                <w:szCs w:val="20"/>
              </w:rPr>
              <w:t xml:space="preserve"> Dev</w:t>
            </w:r>
            <w:r w:rsidR="004E6F91">
              <w:rPr>
                <w:rFonts w:ascii="Times New Roman" w:hAnsi="Times New Roman"/>
                <w:b/>
                <w:sz w:val="20"/>
                <w:szCs w:val="20"/>
              </w:rPr>
              <w:t xml:space="preserve">elopment Centre India Pvt. Ltd., </w:t>
            </w:r>
            <w:r w:rsidR="006D5406">
              <w:rPr>
                <w:rFonts w:ascii="Times New Roman" w:hAnsi="Times New Roman"/>
                <w:b/>
                <w:sz w:val="20"/>
                <w:szCs w:val="20"/>
              </w:rPr>
              <w:t>Pune</w:t>
            </w:r>
            <w:r w:rsidR="0081372D" w:rsidRPr="00F22191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</w:t>
            </w:r>
            <w:r w:rsidR="006D5406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</w:t>
            </w:r>
            <w:r w:rsidR="00A85E08" w:rsidRPr="005729DA">
              <w:rPr>
                <w:rFonts w:ascii="Times New Roman" w:hAnsi="Times New Roman"/>
                <w:sz w:val="20"/>
                <w:szCs w:val="20"/>
              </w:rPr>
              <w:t>Jun</w:t>
            </w:r>
            <w:r w:rsidR="00B11069">
              <w:rPr>
                <w:rFonts w:ascii="Times New Roman" w:hAnsi="Times New Roman"/>
                <w:sz w:val="20"/>
                <w:szCs w:val="20"/>
              </w:rPr>
              <w:t>e</w:t>
            </w:r>
            <w:r w:rsidR="00A85E08" w:rsidRPr="005729DA">
              <w:rPr>
                <w:rFonts w:ascii="Times New Roman" w:hAnsi="Times New Roman"/>
                <w:sz w:val="20"/>
                <w:szCs w:val="20"/>
              </w:rPr>
              <w:t xml:space="preserve"> 2013</w:t>
            </w:r>
            <w:r w:rsidR="00A96E66" w:rsidRPr="005729D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7129B">
              <w:rPr>
                <w:rFonts w:ascii="Times New Roman" w:hAnsi="Times New Roman"/>
                <w:sz w:val="20"/>
                <w:szCs w:val="20"/>
              </w:rPr>
              <w:t>-</w:t>
            </w:r>
            <w:r w:rsidR="00A96E66" w:rsidRPr="005729D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A18EC">
              <w:rPr>
                <w:rFonts w:ascii="Times New Roman" w:hAnsi="Times New Roman"/>
                <w:sz w:val="20"/>
                <w:szCs w:val="20"/>
              </w:rPr>
              <w:t>July 2015</w:t>
            </w:r>
          </w:p>
          <w:p w:rsidR="00EE2102" w:rsidRPr="000E688D" w:rsidRDefault="000E688D" w:rsidP="000E688D">
            <w:pPr>
              <w:spacing w:before="0" w:after="0"/>
              <w:ind w:left="360" w:hanging="360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 w:rsidR="00332A45" w:rsidRPr="000E688D">
              <w:rPr>
                <w:rFonts w:ascii="Times New Roman" w:hAnsi="Times New Roman"/>
                <w:i/>
                <w:sz w:val="20"/>
                <w:szCs w:val="20"/>
              </w:rPr>
              <w:t>Senior Software Developer</w:t>
            </w:r>
          </w:p>
          <w:p w:rsidR="000E688D" w:rsidRDefault="000E688D" w:rsidP="000E688D">
            <w:pPr>
              <w:spacing w:before="0" w:after="0"/>
              <w:ind w:left="360" w:hanging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="008A22B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E2102" w:rsidRPr="000E688D">
              <w:rPr>
                <w:rFonts w:ascii="Times New Roman" w:hAnsi="Times New Roman"/>
                <w:i/>
                <w:sz w:val="20"/>
                <w:szCs w:val="20"/>
              </w:rPr>
              <w:t>Design</w:t>
            </w:r>
            <w:r w:rsidR="008A22B6">
              <w:rPr>
                <w:rFonts w:ascii="Times New Roman" w:hAnsi="Times New Roman"/>
                <w:i/>
                <w:sz w:val="20"/>
                <w:szCs w:val="20"/>
              </w:rPr>
              <w:t>ed</w:t>
            </w:r>
            <w:r w:rsidR="00EE2102" w:rsidRPr="000E688D">
              <w:rPr>
                <w:rFonts w:ascii="Times New Roman" w:hAnsi="Times New Roman"/>
                <w:i/>
                <w:sz w:val="20"/>
                <w:szCs w:val="20"/>
              </w:rPr>
              <w:t xml:space="preserve"> &amp;</w:t>
            </w:r>
            <w:r w:rsidR="008A22B6">
              <w:rPr>
                <w:rFonts w:ascii="Times New Roman" w:hAnsi="Times New Roman"/>
                <w:i/>
                <w:sz w:val="20"/>
                <w:szCs w:val="20"/>
              </w:rPr>
              <w:t xml:space="preserve"> Developed </w:t>
            </w:r>
            <w:r w:rsidR="00EE2102" w:rsidRPr="000E688D">
              <w:rPr>
                <w:rFonts w:ascii="Times New Roman" w:hAnsi="Times New Roman"/>
                <w:i/>
                <w:sz w:val="20"/>
                <w:szCs w:val="20"/>
              </w:rPr>
              <w:t>Amdocs Ordering Management System for AT&amp;T Light Speed</w:t>
            </w:r>
            <w:r w:rsidR="00EE2102" w:rsidRPr="000E688D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0E688D" w:rsidRDefault="000E688D" w:rsidP="000E688D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E688D">
              <w:rPr>
                <w:rFonts w:ascii="Times New Roman" w:hAnsi="Times New Roman"/>
                <w:sz w:val="20"/>
                <w:szCs w:val="20"/>
              </w:rPr>
              <w:t xml:space="preserve">Designing and Implementing Solutions for </w:t>
            </w:r>
            <w:r>
              <w:rPr>
                <w:rFonts w:ascii="Times New Roman" w:hAnsi="Times New Roman"/>
                <w:sz w:val="20"/>
                <w:szCs w:val="20"/>
              </w:rPr>
              <w:t>complex problems</w:t>
            </w:r>
            <w:r w:rsidR="00007E42">
              <w:rPr>
                <w:rFonts w:ascii="Times New Roman" w:hAnsi="Times New Roman"/>
                <w:sz w:val="20"/>
                <w:szCs w:val="20"/>
              </w:rPr>
              <w:t xml:space="preserve"> &amp; </w:t>
            </w:r>
            <w:r w:rsidR="00007E42" w:rsidRPr="000E688D">
              <w:rPr>
                <w:rFonts w:ascii="Times New Roman" w:hAnsi="Times New Roman"/>
                <w:sz w:val="20"/>
                <w:szCs w:val="20"/>
              </w:rPr>
              <w:t>Resolving Performance Issues</w:t>
            </w:r>
          </w:p>
          <w:p w:rsidR="000E688D" w:rsidRDefault="000E688D" w:rsidP="000E688D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E688D">
              <w:rPr>
                <w:rFonts w:ascii="Times New Roman" w:hAnsi="Times New Roman"/>
                <w:sz w:val="20"/>
                <w:szCs w:val="20"/>
              </w:rPr>
              <w:t xml:space="preserve">Doing Customization </w:t>
            </w:r>
            <w:r w:rsidR="005053E8">
              <w:rPr>
                <w:rFonts w:ascii="Times New Roman" w:hAnsi="Times New Roman"/>
                <w:sz w:val="20"/>
                <w:szCs w:val="20"/>
              </w:rPr>
              <w:t xml:space="preserve">of product </w:t>
            </w:r>
            <w:r w:rsidRPr="000E688D">
              <w:rPr>
                <w:rFonts w:ascii="Times New Roman" w:hAnsi="Times New Roman"/>
                <w:sz w:val="20"/>
                <w:szCs w:val="20"/>
              </w:rPr>
              <w:t>and providing support for Resolution of Defects in various phases</w:t>
            </w:r>
          </w:p>
          <w:p w:rsidR="009F7B8E" w:rsidRPr="000E688D" w:rsidRDefault="00566A45" w:rsidP="000E688D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Successfully Coached and </w:t>
            </w:r>
            <w:r w:rsidR="00864721">
              <w:rPr>
                <w:rFonts w:ascii="Times New Roman" w:hAnsi="Times New Roman"/>
                <w:sz w:val="20"/>
                <w:szCs w:val="20"/>
              </w:rPr>
              <w:t>Lead the team of 5 new people in development phase.</w:t>
            </w:r>
          </w:p>
        </w:tc>
      </w:tr>
      <w:tr w:rsidR="000F7D1E" w:rsidRPr="00DE7766" w:rsidTr="001A72B2">
        <w:trPr>
          <w:trHeight w:val="368"/>
        </w:trPr>
        <w:tc>
          <w:tcPr>
            <w:tcW w:w="11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F7D1E" w:rsidRPr="005729DA" w:rsidRDefault="000F7D1E" w:rsidP="000F7D1E">
            <w:pPr>
              <w:rPr>
                <w:rFonts w:ascii="Times New Roman" w:hAnsi="Times New Roman"/>
                <w:sz w:val="20"/>
                <w:szCs w:val="20"/>
              </w:rPr>
            </w:pPr>
            <w:r w:rsidRPr="005729DA">
              <w:rPr>
                <w:rFonts w:ascii="Times New Roman" w:hAnsi="Times New Roman"/>
                <w:sz w:val="20"/>
                <w:szCs w:val="20"/>
              </w:rPr>
              <w:t>PROJECTS</w:t>
            </w:r>
          </w:p>
        </w:tc>
      </w:tr>
      <w:tr w:rsidR="000F7D1E" w:rsidRPr="00DE7766" w:rsidTr="001A72B2">
        <w:trPr>
          <w:trHeight w:val="368"/>
        </w:trPr>
        <w:tc>
          <w:tcPr>
            <w:tcW w:w="11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80BD7" w:rsidRDefault="00B52A03" w:rsidP="00DF48FD">
            <w:pPr>
              <w:spacing w:after="0"/>
              <w:ind w:left="360" w:hanging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</w:t>
            </w:r>
            <w:r w:rsidR="00AC4601" w:rsidRPr="00DF48FD">
              <w:rPr>
                <w:rFonts w:ascii="Times New Roman" w:hAnsi="Times New Roman"/>
                <w:b/>
                <w:bCs/>
                <w:sz w:val="20"/>
                <w:szCs w:val="20"/>
              </w:rPr>
              <w:t>Pocket Messenger</w:t>
            </w:r>
            <w:r w:rsidR="00380BD7">
              <w:rPr>
                <w:rFonts w:ascii="Times New Roman" w:hAnsi="Times New Roman"/>
                <w:b/>
                <w:bCs/>
                <w:sz w:val="20"/>
                <w:szCs w:val="20"/>
              </w:rPr>
              <w:t>, NIT Raipur</w:t>
            </w:r>
            <w:r w:rsidR="00157661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                                                 </w:t>
            </w:r>
            <w:r w:rsidR="00EC4A8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       </w:t>
            </w:r>
            <w:r w:rsidR="002C124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157661">
              <w:rPr>
                <w:rFonts w:ascii="Times New Roman" w:hAnsi="Times New Roman"/>
                <w:sz w:val="20"/>
                <w:szCs w:val="20"/>
              </w:rPr>
              <w:t>December</w:t>
            </w:r>
            <w:r w:rsidR="00157661" w:rsidRPr="005729DA">
              <w:rPr>
                <w:rFonts w:ascii="Times New Roman" w:hAnsi="Times New Roman"/>
                <w:sz w:val="20"/>
                <w:szCs w:val="20"/>
              </w:rPr>
              <w:t xml:space="preserve"> 201</w:t>
            </w:r>
            <w:r w:rsidR="00157661">
              <w:rPr>
                <w:rFonts w:ascii="Times New Roman" w:hAnsi="Times New Roman"/>
                <w:sz w:val="20"/>
                <w:szCs w:val="20"/>
              </w:rPr>
              <w:t>2</w:t>
            </w:r>
          </w:p>
          <w:p w:rsidR="00380BD7" w:rsidRDefault="00380BD7" w:rsidP="00DC3AE7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 w:rsidRPr="00380BD7">
              <w:rPr>
                <w:rFonts w:ascii="Times New Roman" w:hAnsi="Times New Roman"/>
                <w:sz w:val="20"/>
                <w:szCs w:val="20"/>
              </w:rPr>
              <w:t>Application for Android phones and Web Service developed using Jersey and JAX-RS API. Pocket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Messenger allows user to</w:t>
            </w:r>
          </w:p>
          <w:p w:rsidR="001A72B2" w:rsidRPr="00DF48FD" w:rsidRDefault="00380BD7" w:rsidP="00DC3AE7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Pr="00DF48FD">
              <w:rPr>
                <w:rFonts w:ascii="Times New Roman" w:hAnsi="Times New Roman"/>
                <w:sz w:val="20"/>
                <w:szCs w:val="20"/>
              </w:rPr>
              <w:t>end</w:t>
            </w:r>
            <w:proofErr w:type="gramEnd"/>
            <w:r w:rsidRPr="00DF48FD">
              <w:rPr>
                <w:rFonts w:ascii="Times New Roman" w:hAnsi="Times New Roman"/>
                <w:sz w:val="20"/>
                <w:szCs w:val="20"/>
              </w:rPr>
              <w:t xml:space="preserve"> messages, Attachments, Track user’s location over a network.</w:t>
            </w:r>
            <w:r w:rsidR="001A72B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DC3AE7" w:rsidRDefault="00B52A03" w:rsidP="00A46D3E">
            <w:pPr>
              <w:suppressAutoHyphens/>
              <w:spacing w:after="0"/>
              <w:ind w:righ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</w:t>
            </w:r>
            <w:r w:rsidR="00DF48FD">
              <w:rPr>
                <w:rFonts w:ascii="Times New Roman" w:hAnsi="Times New Roman"/>
                <w:b/>
                <w:bCs/>
                <w:sz w:val="20"/>
                <w:szCs w:val="20"/>
              </w:rPr>
              <w:t>Law &amp; Order Automation</w:t>
            </w:r>
            <w:r w:rsidR="00DF48FD" w:rsidRPr="005729D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(IBM TGMC 2012)</w:t>
            </w:r>
            <w:r w:rsidR="002268BF">
              <w:rPr>
                <w:rFonts w:ascii="Times New Roman" w:hAnsi="Times New Roman"/>
                <w:b/>
                <w:bCs/>
                <w:sz w:val="20"/>
                <w:szCs w:val="20"/>
              </w:rPr>
              <w:t>,NIT Raipur</w:t>
            </w:r>
            <w:r w:rsidR="000F7D1E" w:rsidRPr="005729D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157661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                                    </w:t>
            </w:r>
            <w:r w:rsidR="002C124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157661">
              <w:rPr>
                <w:rFonts w:ascii="Times New Roman" w:hAnsi="Times New Roman"/>
                <w:sz w:val="20"/>
                <w:szCs w:val="20"/>
              </w:rPr>
              <w:t>May 2013</w:t>
            </w:r>
          </w:p>
          <w:p w:rsidR="00DC3AE7" w:rsidRDefault="00DC3AE7" w:rsidP="002268BF">
            <w:pPr>
              <w:suppressAutoHyphens/>
              <w:spacing w:after="0"/>
              <w:ind w:right="3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</w:t>
            </w:r>
            <w:r w:rsidR="000F7D1E" w:rsidRPr="005729DA">
              <w:rPr>
                <w:rFonts w:ascii="Times New Roman" w:hAnsi="Times New Roman"/>
                <w:sz w:val="20"/>
                <w:szCs w:val="20"/>
              </w:rPr>
              <w:t>Web Portal to deliver next genera</w:t>
            </w:r>
            <w:r w:rsidR="00A46D3E">
              <w:rPr>
                <w:rFonts w:ascii="Times New Roman" w:hAnsi="Times New Roman"/>
                <w:sz w:val="20"/>
                <w:szCs w:val="20"/>
              </w:rPr>
              <w:t>tion police and law enforcement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F7D1E" w:rsidRPr="005729DA">
              <w:rPr>
                <w:rFonts w:ascii="Times New Roman" w:hAnsi="Times New Roman"/>
                <w:sz w:val="20"/>
                <w:szCs w:val="20"/>
              </w:rPr>
              <w:t>reporting tools and setting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up intelligence platforms that</w:t>
            </w:r>
          </w:p>
          <w:p w:rsidR="000F7D1E" w:rsidRDefault="00DC3AE7" w:rsidP="002268BF">
            <w:pPr>
              <w:suppressAutoHyphens/>
              <w:spacing w:after="0"/>
              <w:ind w:right="3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proofErr w:type="gramStart"/>
            <w:r w:rsidR="000F7D1E" w:rsidRPr="005729DA">
              <w:rPr>
                <w:rFonts w:ascii="Times New Roman" w:hAnsi="Times New Roman"/>
                <w:sz w:val="20"/>
                <w:szCs w:val="20"/>
              </w:rPr>
              <w:t>agencies</w:t>
            </w:r>
            <w:proofErr w:type="gramEnd"/>
            <w:r w:rsidR="000F7D1E" w:rsidRPr="005729DA">
              <w:rPr>
                <w:rFonts w:ascii="Times New Roman" w:hAnsi="Times New Roman"/>
                <w:sz w:val="20"/>
                <w:szCs w:val="20"/>
              </w:rPr>
              <w:t xml:space="preserve"> use to take incomi</w:t>
            </w:r>
            <w:r w:rsidR="00A46D3E">
              <w:rPr>
                <w:rFonts w:ascii="Times New Roman" w:hAnsi="Times New Roman"/>
                <w:sz w:val="20"/>
                <w:szCs w:val="20"/>
              </w:rPr>
              <w:t>ng reports and take appropriate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80BD7">
              <w:rPr>
                <w:rFonts w:ascii="Times New Roman" w:hAnsi="Times New Roman"/>
                <w:sz w:val="20"/>
                <w:szCs w:val="20"/>
              </w:rPr>
              <w:t>a</w:t>
            </w:r>
            <w:r w:rsidR="00A46D3E" w:rsidRPr="005729DA">
              <w:rPr>
                <w:rFonts w:ascii="Times New Roman" w:hAnsi="Times New Roman"/>
                <w:sz w:val="20"/>
                <w:szCs w:val="20"/>
              </w:rPr>
              <w:t>ctions</w:t>
            </w:r>
            <w:r w:rsidR="000F7D1E" w:rsidRPr="005729DA">
              <w:rPr>
                <w:rFonts w:ascii="Times New Roman" w:hAnsi="Times New Roman"/>
                <w:sz w:val="20"/>
                <w:szCs w:val="20"/>
              </w:rPr>
              <w:t xml:space="preserve"> against the same.</w:t>
            </w:r>
          </w:p>
          <w:p w:rsidR="001A72B2" w:rsidRPr="005729DA" w:rsidRDefault="001A72B2" w:rsidP="002268BF">
            <w:pPr>
              <w:suppressAutoHyphens/>
              <w:spacing w:after="0"/>
              <w:ind w:right="3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 w:rsidRPr="00DF20A0">
              <w:rPr>
                <w:rFonts w:ascii="Times New Roman" w:hAnsi="Times New Roman"/>
                <w:i/>
                <w:sz w:val="20"/>
                <w:szCs w:val="20"/>
              </w:rPr>
              <w:t>Developed using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: Web Service(Rest API), Java, Html, CSS , JSP </w:t>
            </w:r>
          </w:p>
        </w:tc>
      </w:tr>
      <w:tr w:rsidR="005165C2" w:rsidRPr="00DE7766" w:rsidTr="001A72B2">
        <w:trPr>
          <w:trHeight w:val="312"/>
        </w:trPr>
        <w:tc>
          <w:tcPr>
            <w:tcW w:w="11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165C2" w:rsidRPr="005729DA" w:rsidRDefault="005165C2" w:rsidP="005165C2">
            <w:pPr>
              <w:rPr>
                <w:rFonts w:ascii="Times New Roman" w:hAnsi="Times New Roman"/>
                <w:sz w:val="20"/>
                <w:szCs w:val="20"/>
              </w:rPr>
            </w:pPr>
            <w:r w:rsidRPr="005729DA">
              <w:rPr>
                <w:rFonts w:ascii="Times New Roman" w:hAnsi="Times New Roman"/>
                <w:sz w:val="20"/>
                <w:szCs w:val="20"/>
              </w:rPr>
              <w:t>RESEARCH WORK</w:t>
            </w:r>
          </w:p>
        </w:tc>
      </w:tr>
      <w:tr w:rsidR="005165C2" w:rsidRPr="00DE7766" w:rsidTr="001A72B2">
        <w:trPr>
          <w:trHeight w:val="329"/>
        </w:trPr>
        <w:tc>
          <w:tcPr>
            <w:tcW w:w="11999" w:type="dxa"/>
            <w:gridSpan w:val="3"/>
            <w:tcBorders>
              <w:top w:val="single" w:sz="4" w:space="0" w:color="auto"/>
            </w:tcBorders>
          </w:tcPr>
          <w:p w:rsidR="005165C2" w:rsidRDefault="004576F5" w:rsidP="004576F5">
            <w:pPr>
              <w:suppressAutoHyphens/>
              <w:spacing w:after="0"/>
              <w:ind w:righ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</w:t>
            </w:r>
            <w:r w:rsidR="00B52A03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5165C2" w:rsidRPr="005729DA">
              <w:rPr>
                <w:rFonts w:ascii="Times New Roman" w:hAnsi="Times New Roman"/>
                <w:b/>
                <w:sz w:val="20"/>
                <w:szCs w:val="20"/>
              </w:rPr>
              <w:t>Performance Comparisons of Incremental K-Means and DB-Scan algorithms</w:t>
            </w:r>
            <w:r w:rsidR="00240DDE">
              <w:rPr>
                <w:rFonts w:ascii="Times New Roman" w:hAnsi="Times New Roman"/>
                <w:b/>
                <w:bCs/>
                <w:sz w:val="20"/>
                <w:szCs w:val="20"/>
              </w:rPr>
              <w:t>, NIT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Raipur</w:t>
            </w:r>
            <w:r w:rsidR="004A538C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</w:t>
            </w:r>
            <w:r w:rsidR="002C124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4A538C">
              <w:rPr>
                <w:rFonts w:ascii="Times New Roman" w:hAnsi="Times New Roman"/>
                <w:sz w:val="20"/>
                <w:szCs w:val="20"/>
              </w:rPr>
              <w:t>May 2013</w:t>
            </w:r>
          </w:p>
          <w:p w:rsidR="00B52A03" w:rsidRDefault="00B52A03" w:rsidP="00DB2367">
            <w:pPr>
              <w:spacing w:after="0"/>
              <w:ind w:left="360" w:hanging="360"/>
              <w:jc w:val="both"/>
              <w:rPr>
                <w:rFonts w:ascii="Times New Roman" w:eastAsia="Century Gothic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entury Gothic" w:hAnsi="Times New Roman"/>
                <w:color w:val="000000"/>
                <w:sz w:val="20"/>
                <w:szCs w:val="20"/>
              </w:rPr>
              <w:t xml:space="preserve">     </w:t>
            </w:r>
            <w:r w:rsidR="004576F5" w:rsidRPr="00B52A03">
              <w:rPr>
                <w:rFonts w:ascii="Times New Roman" w:eastAsia="Century Gothic" w:hAnsi="Times New Roman"/>
                <w:color w:val="000000"/>
                <w:sz w:val="20"/>
                <w:szCs w:val="20"/>
              </w:rPr>
              <w:t>Used Student’s Academic Data for Performance Comparison. Collected Graphical analysis</w:t>
            </w:r>
            <w:r>
              <w:rPr>
                <w:rFonts w:ascii="Times New Roman" w:eastAsia="Century Gothic" w:hAnsi="Times New Roman"/>
                <w:color w:val="000000"/>
                <w:sz w:val="20"/>
                <w:szCs w:val="20"/>
              </w:rPr>
              <w:t xml:space="preserve"> of Time and Amount of Data for</w:t>
            </w:r>
          </w:p>
          <w:p w:rsidR="005165C2" w:rsidRPr="00B52A03" w:rsidRDefault="00B52A03" w:rsidP="00DB2367">
            <w:pPr>
              <w:spacing w:after="0"/>
              <w:ind w:left="360" w:hanging="3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Century Gothic" w:hAnsi="Times New Roman"/>
                <w:color w:val="000000"/>
                <w:sz w:val="20"/>
                <w:szCs w:val="20"/>
              </w:rPr>
              <w:t xml:space="preserve">     </w:t>
            </w:r>
            <w:proofErr w:type="gramStart"/>
            <w:r w:rsidR="00A14142">
              <w:rPr>
                <w:rFonts w:ascii="Times New Roman" w:eastAsia="Century Gothic" w:hAnsi="Times New Roman"/>
                <w:color w:val="000000"/>
                <w:sz w:val="20"/>
                <w:szCs w:val="20"/>
              </w:rPr>
              <w:t>b</w:t>
            </w:r>
            <w:r w:rsidR="004576F5" w:rsidRPr="00B52A03">
              <w:rPr>
                <w:rFonts w:ascii="Times New Roman" w:eastAsia="Century Gothic" w:hAnsi="Times New Roman"/>
                <w:color w:val="000000"/>
                <w:sz w:val="20"/>
                <w:szCs w:val="20"/>
              </w:rPr>
              <w:t>oth</w:t>
            </w:r>
            <w:proofErr w:type="gramEnd"/>
            <w:r w:rsidR="004576F5" w:rsidRPr="00B52A03">
              <w:rPr>
                <w:rFonts w:ascii="Times New Roman" w:eastAsia="Century Gothic" w:hAnsi="Times New Roman"/>
                <w:color w:val="000000"/>
                <w:sz w:val="20"/>
                <w:szCs w:val="20"/>
              </w:rPr>
              <w:t xml:space="preserve"> Algorithms and Calculated Delta of time and Data for each iteration performed to logically compare two Algorithms.</w:t>
            </w:r>
          </w:p>
        </w:tc>
      </w:tr>
      <w:tr w:rsidR="005165C2" w:rsidTr="001A72B2">
        <w:trPr>
          <w:trHeight w:val="312"/>
        </w:trPr>
        <w:tc>
          <w:tcPr>
            <w:tcW w:w="11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165C2" w:rsidRPr="005729DA" w:rsidRDefault="005165C2" w:rsidP="005165C2">
            <w:pPr>
              <w:rPr>
                <w:rFonts w:ascii="Times New Roman" w:hAnsi="Times New Roman"/>
                <w:sz w:val="20"/>
                <w:szCs w:val="20"/>
              </w:rPr>
            </w:pPr>
            <w:r w:rsidRPr="005729DA">
              <w:rPr>
                <w:rFonts w:ascii="Times New Roman" w:hAnsi="Times New Roman"/>
                <w:sz w:val="20"/>
                <w:szCs w:val="20"/>
              </w:rPr>
              <w:t>SKILLS &amp; EXPERTISE</w:t>
            </w:r>
          </w:p>
        </w:tc>
      </w:tr>
      <w:tr w:rsidR="005165C2" w:rsidRPr="00E45508" w:rsidTr="001A72B2">
        <w:trPr>
          <w:trHeight w:val="329"/>
        </w:trPr>
        <w:tc>
          <w:tcPr>
            <w:tcW w:w="11999" w:type="dxa"/>
            <w:gridSpan w:val="3"/>
            <w:tcBorders>
              <w:top w:val="single" w:sz="4" w:space="0" w:color="auto"/>
            </w:tcBorders>
          </w:tcPr>
          <w:p w:rsidR="005165C2" w:rsidRPr="00B52A03" w:rsidRDefault="00B52A03" w:rsidP="00B52A03">
            <w:pPr>
              <w:spacing w:before="0" w:after="0" w:line="240" w:lineRule="auto"/>
              <w:ind w:left="360" w:hanging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  <w:r w:rsidR="005165C2" w:rsidRPr="00B52A03">
              <w:rPr>
                <w:rFonts w:ascii="Times New Roman" w:hAnsi="Times New Roman"/>
                <w:b/>
                <w:sz w:val="20"/>
                <w:szCs w:val="20"/>
              </w:rPr>
              <w:t>Computer Languages</w:t>
            </w:r>
            <w:r w:rsidR="005165C2" w:rsidRPr="00B52A03">
              <w:rPr>
                <w:rFonts w:ascii="Times New Roman" w:hAnsi="Times New Roman"/>
                <w:sz w:val="20"/>
                <w:szCs w:val="20"/>
              </w:rPr>
              <w:t xml:space="preserve">: Java (Expert), C(Proficient), C++(Proficient), SQL, SQLite, ORACLE, XML ,JSP </w:t>
            </w:r>
          </w:p>
          <w:p w:rsidR="005165C2" w:rsidRPr="00B52A03" w:rsidRDefault="00B52A03" w:rsidP="00B52A03">
            <w:pPr>
              <w:spacing w:after="0" w:line="240" w:lineRule="auto"/>
              <w:ind w:left="360" w:hanging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</w:t>
            </w:r>
            <w:r w:rsidR="005165C2" w:rsidRPr="00B52A03">
              <w:rPr>
                <w:rFonts w:ascii="Times New Roman" w:hAnsi="Times New Roman"/>
                <w:b/>
                <w:sz w:val="20"/>
                <w:szCs w:val="20"/>
              </w:rPr>
              <w:t xml:space="preserve">Tools and Systems    </w:t>
            </w:r>
            <w:r w:rsidR="0044577E" w:rsidRPr="00B52A03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5165C2" w:rsidRPr="00B52A03">
              <w:rPr>
                <w:rFonts w:ascii="Times New Roman" w:hAnsi="Times New Roman"/>
                <w:sz w:val="20"/>
                <w:szCs w:val="20"/>
              </w:rPr>
              <w:t>: Linux, Eclipse, Android,  Windows, XML Editors</w:t>
            </w:r>
            <w:r w:rsidR="001C3354">
              <w:rPr>
                <w:rFonts w:ascii="Times New Roman" w:hAnsi="Times New Roman"/>
                <w:sz w:val="20"/>
                <w:szCs w:val="20"/>
              </w:rPr>
              <w:t>, YourKit</w:t>
            </w:r>
            <w:bookmarkStart w:id="0" w:name="_GoBack"/>
            <w:bookmarkEnd w:id="0"/>
            <w:r w:rsidR="001C3354">
              <w:rPr>
                <w:rFonts w:ascii="Times New Roman" w:hAnsi="Times New Roman"/>
                <w:sz w:val="20"/>
                <w:szCs w:val="20"/>
              </w:rPr>
              <w:t xml:space="preserve"> (Performance Tuning)</w:t>
            </w:r>
          </w:p>
        </w:tc>
      </w:tr>
      <w:tr w:rsidR="005165C2" w:rsidTr="001A72B2">
        <w:trPr>
          <w:trHeight w:val="312"/>
        </w:trPr>
        <w:tc>
          <w:tcPr>
            <w:tcW w:w="11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165C2" w:rsidRPr="005729DA" w:rsidRDefault="005165C2" w:rsidP="00096CBF">
            <w:pPr>
              <w:rPr>
                <w:rFonts w:ascii="Times New Roman" w:hAnsi="Times New Roman"/>
                <w:sz w:val="20"/>
                <w:szCs w:val="20"/>
              </w:rPr>
            </w:pPr>
            <w:r w:rsidRPr="005729DA">
              <w:rPr>
                <w:rFonts w:ascii="Times New Roman" w:hAnsi="Times New Roman"/>
                <w:sz w:val="20"/>
                <w:szCs w:val="20"/>
              </w:rPr>
              <w:t>ACHIEVEMENTS &amp; ACTIVITIES</w:t>
            </w:r>
          </w:p>
        </w:tc>
      </w:tr>
      <w:tr w:rsidR="005165C2" w:rsidRPr="00E45508" w:rsidTr="001A72B2">
        <w:trPr>
          <w:trHeight w:val="329"/>
        </w:trPr>
        <w:tc>
          <w:tcPr>
            <w:tcW w:w="11999" w:type="dxa"/>
            <w:gridSpan w:val="3"/>
            <w:tcBorders>
              <w:top w:val="single" w:sz="4" w:space="0" w:color="auto"/>
            </w:tcBorders>
          </w:tcPr>
          <w:p w:rsidR="00DB2367" w:rsidRDefault="00DB2367" w:rsidP="00B52A03">
            <w:pPr>
              <w:spacing w:before="0" w:after="0"/>
              <w:ind w:left="360" w:hanging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 w:rsidRPr="00B52A03">
              <w:rPr>
                <w:rFonts w:ascii="Times New Roman" w:hAnsi="Times New Roman"/>
                <w:sz w:val="20"/>
                <w:szCs w:val="20"/>
              </w:rPr>
              <w:t>Star Award at Amdocs Development Center in a Release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          February 2014</w:t>
            </w:r>
          </w:p>
          <w:p w:rsidR="00DB2367" w:rsidRDefault="00DB2367" w:rsidP="00B52A03">
            <w:pPr>
              <w:spacing w:before="0" w:after="0"/>
              <w:ind w:left="360" w:hanging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 w:rsidRPr="00B52A03">
              <w:rPr>
                <w:rFonts w:ascii="Times New Roman" w:hAnsi="Times New Roman"/>
                <w:sz w:val="20"/>
                <w:szCs w:val="20"/>
              </w:rPr>
              <w:t>Silver Medalist in Computer Science Dept.(Nit Raipur)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            January 2014</w:t>
            </w:r>
          </w:p>
          <w:p w:rsidR="00DB2367" w:rsidRDefault="00DB2367" w:rsidP="00DB2367">
            <w:pPr>
              <w:spacing w:before="0" w:after="0"/>
              <w:ind w:left="360" w:hanging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 w:rsidR="00942890">
              <w:rPr>
                <w:rFonts w:ascii="Times New Roman" w:hAnsi="Times New Roman"/>
                <w:sz w:val="20"/>
                <w:szCs w:val="20"/>
              </w:rPr>
              <w:t xml:space="preserve">Executive </w:t>
            </w:r>
            <w:r w:rsidRPr="00B52A03">
              <w:rPr>
                <w:rFonts w:ascii="Times New Roman" w:hAnsi="Times New Roman"/>
                <w:sz w:val="20"/>
                <w:szCs w:val="20"/>
              </w:rPr>
              <w:t>Member of Entrepreneurship Cell (Nit Raipur)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</w:t>
            </w:r>
            <w:r w:rsidR="00942890">
              <w:rPr>
                <w:rFonts w:ascii="Times New Roman" w:hAnsi="Times New Roman"/>
                <w:sz w:val="20"/>
                <w:szCs w:val="20"/>
              </w:rPr>
              <w:t xml:space="preserve">               </w:t>
            </w:r>
            <w:r>
              <w:rPr>
                <w:rFonts w:ascii="Times New Roman" w:hAnsi="Times New Roman"/>
                <w:sz w:val="20"/>
                <w:szCs w:val="20"/>
              </w:rPr>
              <w:t>July 2011 – June 2012</w:t>
            </w:r>
            <w:r w:rsidR="00B52A03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5165C2" w:rsidRPr="00B52A03" w:rsidRDefault="00DB2367" w:rsidP="00F745F4">
            <w:pPr>
              <w:spacing w:before="0" w:after="0"/>
              <w:ind w:left="360" w:hanging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</w:t>
            </w:r>
            <w:r w:rsidR="005165C2" w:rsidRPr="00B52A03">
              <w:rPr>
                <w:rFonts w:ascii="Times New Roman" w:hAnsi="Times New Roman"/>
                <w:sz w:val="20"/>
                <w:szCs w:val="20"/>
              </w:rPr>
              <w:t>Oracle Certified Java Programmer (S.E – 6)</w:t>
            </w:r>
            <w:r w:rsidR="00B11069"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</w:t>
            </w:r>
            <w:r w:rsidR="00EC4A8A">
              <w:rPr>
                <w:rFonts w:ascii="Times New Roman" w:hAnsi="Times New Roman"/>
                <w:sz w:val="20"/>
                <w:szCs w:val="20"/>
              </w:rPr>
              <w:t xml:space="preserve">                              </w:t>
            </w:r>
            <w:r w:rsidR="002C124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86DE8">
              <w:rPr>
                <w:rFonts w:ascii="Times New Roman" w:hAnsi="Times New Roman"/>
                <w:sz w:val="20"/>
                <w:szCs w:val="20"/>
              </w:rPr>
              <w:t>March 2011</w:t>
            </w:r>
          </w:p>
        </w:tc>
      </w:tr>
    </w:tbl>
    <w:p w:rsidR="00D478A9" w:rsidRPr="005B527F" w:rsidRDefault="00D478A9" w:rsidP="00F745F4">
      <w:pPr>
        <w:rPr>
          <w:sz w:val="20"/>
          <w:szCs w:val="20"/>
        </w:rPr>
      </w:pPr>
    </w:p>
    <w:sectPr w:rsidR="00D478A9" w:rsidRPr="005B527F" w:rsidSect="000143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B06" w:rsidRDefault="00F12B06" w:rsidP="006D2EB5">
      <w:pPr>
        <w:spacing w:before="0" w:after="0" w:line="240" w:lineRule="auto"/>
      </w:pPr>
      <w:r>
        <w:separator/>
      </w:r>
    </w:p>
  </w:endnote>
  <w:endnote w:type="continuationSeparator" w:id="0">
    <w:p w:rsidR="00F12B06" w:rsidRDefault="00F12B06" w:rsidP="006D2E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7DE" w:rsidRDefault="008E77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Ind w:w="-13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10"/>
    </w:tblGrid>
    <w:tr w:rsidR="00DB2367" w:rsidTr="00580F60">
      <w:trPr>
        <w:trHeight w:val="260"/>
      </w:trPr>
      <w:tc>
        <w:tcPr>
          <w:tcW w:w="7910" w:type="dxa"/>
        </w:tcPr>
        <w:p w:rsidR="00DB2367" w:rsidRPr="00DB2367" w:rsidRDefault="00D66EB9" w:rsidP="00DB2367">
          <w:pPr>
            <w:pStyle w:val="Foo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noProof/>
              <w:sz w:val="20"/>
              <w:szCs w:val="20"/>
            </w:rPr>
            <w:t xml:space="preserve"> </w:t>
          </w:r>
          <w:r w:rsidR="00DB2367" w:rsidRPr="00DB2367">
            <w:rPr>
              <w:rFonts w:ascii="Times New Roman" w:hAnsi="Times New Roman"/>
              <w:b/>
              <w:noProof/>
              <w:sz w:val="20"/>
              <w:szCs w:val="20"/>
            </w:rPr>
            <w:t>Work Authorization</w:t>
          </w:r>
          <w:r w:rsidR="00DB2367" w:rsidRPr="00DB2367">
            <w:rPr>
              <w:rFonts w:ascii="Times New Roman" w:hAnsi="Times New Roman"/>
              <w:noProof/>
              <w:sz w:val="20"/>
              <w:szCs w:val="20"/>
            </w:rPr>
            <w:t xml:space="preserve"> : Eligible to Intern in U.S. with Curricular Practical Training</w:t>
          </w:r>
        </w:p>
        <w:p w:rsidR="00DB2367" w:rsidRDefault="00DB2367" w:rsidP="00DB2367">
          <w:pPr>
            <w:pStyle w:val="Footer"/>
          </w:pPr>
        </w:p>
      </w:tc>
    </w:tr>
  </w:tbl>
  <w:p w:rsidR="00CB1D7F" w:rsidRPr="00DB2367" w:rsidRDefault="00CB1D7F" w:rsidP="00DB23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7DE" w:rsidRDefault="008E77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B06" w:rsidRDefault="00F12B06" w:rsidP="006D2EB5">
      <w:pPr>
        <w:spacing w:before="0" w:after="0" w:line="240" w:lineRule="auto"/>
      </w:pPr>
      <w:r>
        <w:separator/>
      </w:r>
    </w:p>
  </w:footnote>
  <w:footnote w:type="continuationSeparator" w:id="0">
    <w:p w:rsidR="00F12B06" w:rsidRDefault="00F12B06" w:rsidP="006D2EB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7DE" w:rsidRDefault="008E77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4AE" w:rsidRDefault="008504AE" w:rsidP="008504AE">
    <w:pPr>
      <w:pStyle w:val="Header"/>
      <w:jc w:val="center"/>
      <w:rPr>
        <w:rFonts w:ascii="Times New Roman" w:hAnsi="Times New Roman"/>
        <w:sz w:val="32"/>
        <w:szCs w:val="32"/>
      </w:rPr>
    </w:pPr>
    <w:r w:rsidRPr="008504AE">
      <w:rPr>
        <w:rFonts w:ascii="Times New Roman" w:hAnsi="Times New Roman"/>
        <w:sz w:val="32"/>
        <w:szCs w:val="32"/>
      </w:rPr>
      <w:t xml:space="preserve">MINAV </w:t>
    </w:r>
    <w:r w:rsidR="001317C3">
      <w:rPr>
        <w:rFonts w:ascii="Times New Roman" w:hAnsi="Times New Roman"/>
        <w:sz w:val="32"/>
        <w:szCs w:val="32"/>
      </w:rPr>
      <w:t xml:space="preserve">SURESH </w:t>
    </w:r>
    <w:r w:rsidRPr="008504AE">
      <w:rPr>
        <w:rFonts w:ascii="Times New Roman" w:hAnsi="Times New Roman"/>
        <w:sz w:val="32"/>
        <w:szCs w:val="32"/>
      </w:rPr>
      <w:t>PATEL</w:t>
    </w:r>
  </w:p>
  <w:tbl>
    <w:tblPr>
      <w:tblStyle w:val="TableGrid"/>
      <w:tblW w:w="12021" w:type="dxa"/>
      <w:tblInd w:w="-16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021"/>
    </w:tblGrid>
    <w:tr w:rsidR="008504AE" w:rsidTr="00343BDA">
      <w:trPr>
        <w:trHeight w:val="279"/>
      </w:trPr>
      <w:tc>
        <w:tcPr>
          <w:tcW w:w="12021" w:type="dxa"/>
        </w:tcPr>
        <w:p w:rsidR="008504AE" w:rsidRPr="008504AE" w:rsidRDefault="00A62EEB" w:rsidP="008E77DE">
          <w:pPr>
            <w:pStyle w:val="Header"/>
            <w:tabs>
              <w:tab w:val="clear" w:pos="4680"/>
              <w:tab w:val="clear" w:pos="9360"/>
              <w:tab w:val="left" w:pos="7995"/>
            </w:tabs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</w:rPr>
            <w:t>(979)-985-7082</w:t>
          </w:r>
          <w:r w:rsidR="00343BDA">
            <w:rPr>
              <w:rFonts w:cstheme="minorHAnsi"/>
              <w:sz w:val="20"/>
              <w:szCs w:val="20"/>
            </w:rPr>
            <w:tab/>
            <w:t xml:space="preserve">                    </w:t>
          </w:r>
          <w:r w:rsidR="008E77DE">
            <w:rPr>
              <w:rFonts w:cstheme="minorHAnsi"/>
              <w:sz w:val="20"/>
              <w:szCs w:val="20"/>
            </w:rPr>
            <w:t xml:space="preserve">    </w:t>
          </w:r>
          <w:r w:rsidR="00343BDA">
            <w:rPr>
              <w:rFonts w:cstheme="minorHAnsi"/>
              <w:sz w:val="20"/>
              <w:szCs w:val="20"/>
            </w:rPr>
            <w:t>4302 College Main St.</w:t>
          </w:r>
        </w:p>
      </w:tc>
    </w:tr>
    <w:tr w:rsidR="008504AE" w:rsidTr="00343BDA">
      <w:trPr>
        <w:trHeight w:val="279"/>
      </w:trPr>
      <w:tc>
        <w:tcPr>
          <w:tcW w:w="12021" w:type="dxa"/>
        </w:tcPr>
        <w:p w:rsidR="008504AE" w:rsidRPr="00343BDA" w:rsidRDefault="00F12B06" w:rsidP="008504AE">
          <w:pPr>
            <w:pStyle w:val="Header"/>
            <w:rPr>
              <w:rFonts w:cstheme="minorHAnsi"/>
              <w:sz w:val="20"/>
              <w:szCs w:val="20"/>
            </w:rPr>
          </w:pPr>
          <w:hyperlink r:id="rId1" w:history="1">
            <w:r w:rsidR="008504AE" w:rsidRPr="00343BDA">
              <w:rPr>
                <w:rStyle w:val="Hyperlink"/>
                <w:rFonts w:cstheme="minorHAnsi"/>
                <w:sz w:val="20"/>
                <w:szCs w:val="20"/>
              </w:rPr>
              <w:t>minavpatel90@gmail.com</w:t>
            </w:r>
          </w:hyperlink>
          <w:r w:rsidR="00343BDA" w:rsidRPr="00343BDA">
            <w:rPr>
              <w:rStyle w:val="Hyperlink"/>
              <w:rFonts w:cstheme="minorHAnsi"/>
              <w:sz w:val="20"/>
              <w:szCs w:val="20"/>
              <w:u w:val="none"/>
            </w:rPr>
            <w:t xml:space="preserve">                                                                                   </w:t>
          </w:r>
          <w:r w:rsidR="00343BDA">
            <w:rPr>
              <w:rStyle w:val="Hyperlink"/>
              <w:rFonts w:cstheme="minorHAnsi"/>
              <w:sz w:val="20"/>
              <w:szCs w:val="20"/>
              <w:u w:val="none"/>
            </w:rPr>
            <w:t xml:space="preserve">                    </w:t>
          </w:r>
          <w:r w:rsidR="00343BDA">
            <w:rPr>
              <w:rFonts w:cstheme="minorHAnsi"/>
              <w:sz w:val="20"/>
              <w:szCs w:val="20"/>
            </w:rPr>
            <w:t>Apt. 375,Bryan TX 77801</w:t>
          </w:r>
        </w:p>
      </w:tc>
    </w:tr>
  </w:tbl>
  <w:p w:rsidR="008504AE" w:rsidRPr="008504AE" w:rsidRDefault="00CB1D7F" w:rsidP="00D478A9">
    <w:pPr>
      <w:pStyle w:val="Head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-1057275</wp:posOffset>
              </wp:positionH>
              <wp:positionV relativeFrom="paragraph">
                <wp:posOffset>45720</wp:posOffset>
              </wp:positionV>
              <wp:extent cx="76200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3F842DC0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25pt,3.6pt" to="516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" strokecolor="black [3213]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7DE" w:rsidRDefault="008E77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975" w:hanging="360"/>
      </w:pPr>
      <w:rPr>
        <w:rFonts w:ascii="Symbol" w:hAnsi="Symbol" w:cs="Symbol"/>
      </w:rPr>
    </w:lvl>
  </w:abstractNum>
  <w:abstractNum w:abstractNumId="11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005" w:hanging="360"/>
      </w:pPr>
      <w:rPr>
        <w:rFonts w:ascii="Symbol" w:hAnsi="Symbol" w:cs="Symbol"/>
      </w:rPr>
    </w:lvl>
  </w:abstractNum>
  <w:abstractNum w:abstractNumId="12">
    <w:nsid w:val="06F05953"/>
    <w:multiLevelType w:val="hybridMultilevel"/>
    <w:tmpl w:val="350209C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19D3E9C"/>
    <w:multiLevelType w:val="hybridMultilevel"/>
    <w:tmpl w:val="64462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F5C66F3"/>
    <w:multiLevelType w:val="hybridMultilevel"/>
    <w:tmpl w:val="E5745A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>
    <w:nsid w:val="3FA61584"/>
    <w:multiLevelType w:val="hybridMultilevel"/>
    <w:tmpl w:val="60D8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C91EDA"/>
    <w:multiLevelType w:val="hybridMultilevel"/>
    <w:tmpl w:val="8B804D8C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1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4668AE"/>
    <w:multiLevelType w:val="hybridMultilevel"/>
    <w:tmpl w:val="365834B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4">
    <w:nsid w:val="693C7477"/>
    <w:multiLevelType w:val="hybridMultilevel"/>
    <w:tmpl w:val="D09C962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>
    <w:nsid w:val="6D372F61"/>
    <w:multiLevelType w:val="hybridMultilevel"/>
    <w:tmpl w:val="CB36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A74142"/>
    <w:multiLevelType w:val="hybridMultilevel"/>
    <w:tmpl w:val="A37C71B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7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8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13"/>
  </w:num>
  <w:num w:numId="4">
    <w:abstractNumId w:val="14"/>
  </w:num>
  <w:num w:numId="5">
    <w:abstractNumId w:val="15"/>
  </w:num>
  <w:num w:numId="6">
    <w:abstractNumId w:val="23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8"/>
  </w:num>
  <w:num w:numId="19">
    <w:abstractNumId w:val="22"/>
  </w:num>
  <w:num w:numId="20">
    <w:abstractNumId w:val="16"/>
  </w:num>
  <w:num w:numId="21">
    <w:abstractNumId w:val="10"/>
  </w:num>
  <w:num w:numId="22">
    <w:abstractNumId w:val="11"/>
  </w:num>
  <w:num w:numId="23">
    <w:abstractNumId w:val="20"/>
  </w:num>
  <w:num w:numId="24">
    <w:abstractNumId w:val="24"/>
  </w:num>
  <w:num w:numId="25">
    <w:abstractNumId w:val="26"/>
  </w:num>
  <w:num w:numId="26">
    <w:abstractNumId w:val="18"/>
  </w:num>
  <w:num w:numId="27">
    <w:abstractNumId w:val="12"/>
  </w:num>
  <w:num w:numId="28">
    <w:abstractNumId w:val="2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6C3"/>
    <w:rsid w:val="000022EB"/>
    <w:rsid w:val="00006945"/>
    <w:rsid w:val="00007E42"/>
    <w:rsid w:val="0001431E"/>
    <w:rsid w:val="000309F9"/>
    <w:rsid w:val="000455F9"/>
    <w:rsid w:val="00075E73"/>
    <w:rsid w:val="00083FCC"/>
    <w:rsid w:val="00085F8C"/>
    <w:rsid w:val="000B0EE9"/>
    <w:rsid w:val="000C1C02"/>
    <w:rsid w:val="000C248C"/>
    <w:rsid w:val="000D28C4"/>
    <w:rsid w:val="000D3C17"/>
    <w:rsid w:val="000E688D"/>
    <w:rsid w:val="000F0431"/>
    <w:rsid w:val="000F7D1E"/>
    <w:rsid w:val="000F7F1D"/>
    <w:rsid w:val="0010077D"/>
    <w:rsid w:val="0010280C"/>
    <w:rsid w:val="00116379"/>
    <w:rsid w:val="00124DEA"/>
    <w:rsid w:val="001317C3"/>
    <w:rsid w:val="00132272"/>
    <w:rsid w:val="00144F4C"/>
    <w:rsid w:val="00157661"/>
    <w:rsid w:val="001A0079"/>
    <w:rsid w:val="001A0FC1"/>
    <w:rsid w:val="001A72B2"/>
    <w:rsid w:val="001C3354"/>
    <w:rsid w:val="002000F6"/>
    <w:rsid w:val="00200610"/>
    <w:rsid w:val="002056C1"/>
    <w:rsid w:val="002268BF"/>
    <w:rsid w:val="00226BB0"/>
    <w:rsid w:val="00232E6F"/>
    <w:rsid w:val="00240DDE"/>
    <w:rsid w:val="00245D2C"/>
    <w:rsid w:val="0025418C"/>
    <w:rsid w:val="00260A3D"/>
    <w:rsid w:val="00260C51"/>
    <w:rsid w:val="002911C8"/>
    <w:rsid w:val="002A7561"/>
    <w:rsid w:val="002C1240"/>
    <w:rsid w:val="002E0761"/>
    <w:rsid w:val="002E1AE9"/>
    <w:rsid w:val="002F1341"/>
    <w:rsid w:val="00301257"/>
    <w:rsid w:val="003116D7"/>
    <w:rsid w:val="00317D26"/>
    <w:rsid w:val="00332A45"/>
    <w:rsid w:val="00332E6C"/>
    <w:rsid w:val="00343BDA"/>
    <w:rsid w:val="00351465"/>
    <w:rsid w:val="003518AD"/>
    <w:rsid w:val="00351931"/>
    <w:rsid w:val="00361AFB"/>
    <w:rsid w:val="00370D11"/>
    <w:rsid w:val="00374E86"/>
    <w:rsid w:val="00380881"/>
    <w:rsid w:val="00380BD7"/>
    <w:rsid w:val="003A41B5"/>
    <w:rsid w:val="003C149C"/>
    <w:rsid w:val="003C76E6"/>
    <w:rsid w:val="003E2F85"/>
    <w:rsid w:val="003F4DE2"/>
    <w:rsid w:val="003F5303"/>
    <w:rsid w:val="0040573D"/>
    <w:rsid w:val="004104BD"/>
    <w:rsid w:val="0041118B"/>
    <w:rsid w:val="00422E34"/>
    <w:rsid w:val="0044436C"/>
    <w:rsid w:val="0044577E"/>
    <w:rsid w:val="0044667A"/>
    <w:rsid w:val="004576F5"/>
    <w:rsid w:val="00465161"/>
    <w:rsid w:val="00495DA6"/>
    <w:rsid w:val="004A2298"/>
    <w:rsid w:val="004A26C4"/>
    <w:rsid w:val="004A538C"/>
    <w:rsid w:val="004B7D9A"/>
    <w:rsid w:val="004E6F91"/>
    <w:rsid w:val="004F5DED"/>
    <w:rsid w:val="005053E8"/>
    <w:rsid w:val="00515A77"/>
    <w:rsid w:val="005165C2"/>
    <w:rsid w:val="00530D3D"/>
    <w:rsid w:val="00553617"/>
    <w:rsid w:val="00566A45"/>
    <w:rsid w:val="005729DA"/>
    <w:rsid w:val="00580F60"/>
    <w:rsid w:val="005860D7"/>
    <w:rsid w:val="005B527F"/>
    <w:rsid w:val="005C0C3F"/>
    <w:rsid w:val="005C5D33"/>
    <w:rsid w:val="005D755A"/>
    <w:rsid w:val="005F7097"/>
    <w:rsid w:val="00604C6F"/>
    <w:rsid w:val="0061147D"/>
    <w:rsid w:val="0062301A"/>
    <w:rsid w:val="00647AB7"/>
    <w:rsid w:val="0067240F"/>
    <w:rsid w:val="00673456"/>
    <w:rsid w:val="006860D4"/>
    <w:rsid w:val="006962EF"/>
    <w:rsid w:val="006A16C3"/>
    <w:rsid w:val="006B07D2"/>
    <w:rsid w:val="006C5191"/>
    <w:rsid w:val="006D2EB5"/>
    <w:rsid w:val="006D5406"/>
    <w:rsid w:val="006E2432"/>
    <w:rsid w:val="006E5D73"/>
    <w:rsid w:val="006F1ADF"/>
    <w:rsid w:val="006F54DB"/>
    <w:rsid w:val="007128C1"/>
    <w:rsid w:val="007161B6"/>
    <w:rsid w:val="00725A5A"/>
    <w:rsid w:val="00730412"/>
    <w:rsid w:val="00742589"/>
    <w:rsid w:val="00747845"/>
    <w:rsid w:val="00752E56"/>
    <w:rsid w:val="0076694E"/>
    <w:rsid w:val="007779F7"/>
    <w:rsid w:val="00790D50"/>
    <w:rsid w:val="007A2F12"/>
    <w:rsid w:val="007B38CA"/>
    <w:rsid w:val="007D5AB6"/>
    <w:rsid w:val="0081372D"/>
    <w:rsid w:val="00815060"/>
    <w:rsid w:val="00820506"/>
    <w:rsid w:val="00822A84"/>
    <w:rsid w:val="008504AE"/>
    <w:rsid w:val="008521C5"/>
    <w:rsid w:val="00864721"/>
    <w:rsid w:val="00864E3A"/>
    <w:rsid w:val="0087129B"/>
    <w:rsid w:val="0089257E"/>
    <w:rsid w:val="008A18EC"/>
    <w:rsid w:val="008A22B6"/>
    <w:rsid w:val="008A7785"/>
    <w:rsid w:val="008D1183"/>
    <w:rsid w:val="008D35B4"/>
    <w:rsid w:val="008D65A5"/>
    <w:rsid w:val="008D6EE4"/>
    <w:rsid w:val="008E18D5"/>
    <w:rsid w:val="008E59EF"/>
    <w:rsid w:val="008E77DE"/>
    <w:rsid w:val="00901715"/>
    <w:rsid w:val="0090731C"/>
    <w:rsid w:val="00907793"/>
    <w:rsid w:val="0093720C"/>
    <w:rsid w:val="00942890"/>
    <w:rsid w:val="009548CA"/>
    <w:rsid w:val="00987217"/>
    <w:rsid w:val="00993A56"/>
    <w:rsid w:val="00996471"/>
    <w:rsid w:val="009D4A85"/>
    <w:rsid w:val="009F495E"/>
    <w:rsid w:val="009F7B8E"/>
    <w:rsid w:val="00A07D6A"/>
    <w:rsid w:val="00A14142"/>
    <w:rsid w:val="00A46D3E"/>
    <w:rsid w:val="00A62EEB"/>
    <w:rsid w:val="00A84E65"/>
    <w:rsid w:val="00A85E08"/>
    <w:rsid w:val="00A86DE8"/>
    <w:rsid w:val="00A904E7"/>
    <w:rsid w:val="00A96E66"/>
    <w:rsid w:val="00AB2711"/>
    <w:rsid w:val="00AC26FD"/>
    <w:rsid w:val="00AC4601"/>
    <w:rsid w:val="00AE6BCF"/>
    <w:rsid w:val="00AF1168"/>
    <w:rsid w:val="00B11069"/>
    <w:rsid w:val="00B2184D"/>
    <w:rsid w:val="00B2346B"/>
    <w:rsid w:val="00B41F5B"/>
    <w:rsid w:val="00B52A03"/>
    <w:rsid w:val="00B54803"/>
    <w:rsid w:val="00B759D2"/>
    <w:rsid w:val="00B80956"/>
    <w:rsid w:val="00B840DC"/>
    <w:rsid w:val="00B9666E"/>
    <w:rsid w:val="00BC0764"/>
    <w:rsid w:val="00BD6BCC"/>
    <w:rsid w:val="00BF69F5"/>
    <w:rsid w:val="00C069B4"/>
    <w:rsid w:val="00C22AD8"/>
    <w:rsid w:val="00C302EE"/>
    <w:rsid w:val="00C55F0B"/>
    <w:rsid w:val="00CA1D4F"/>
    <w:rsid w:val="00CA4BC7"/>
    <w:rsid w:val="00CA54DE"/>
    <w:rsid w:val="00CB1D7F"/>
    <w:rsid w:val="00CD22BE"/>
    <w:rsid w:val="00CD2F85"/>
    <w:rsid w:val="00CD68B0"/>
    <w:rsid w:val="00CD7ECE"/>
    <w:rsid w:val="00CE1BEF"/>
    <w:rsid w:val="00CF67FE"/>
    <w:rsid w:val="00D17E6C"/>
    <w:rsid w:val="00D449BA"/>
    <w:rsid w:val="00D4662D"/>
    <w:rsid w:val="00D478A9"/>
    <w:rsid w:val="00D6648C"/>
    <w:rsid w:val="00D66EB9"/>
    <w:rsid w:val="00D720EA"/>
    <w:rsid w:val="00D9487B"/>
    <w:rsid w:val="00D97489"/>
    <w:rsid w:val="00DA3ABC"/>
    <w:rsid w:val="00DB0956"/>
    <w:rsid w:val="00DB1C3B"/>
    <w:rsid w:val="00DB2367"/>
    <w:rsid w:val="00DB626F"/>
    <w:rsid w:val="00DB751C"/>
    <w:rsid w:val="00DC3AE7"/>
    <w:rsid w:val="00DE6F8A"/>
    <w:rsid w:val="00DE7766"/>
    <w:rsid w:val="00DF20A0"/>
    <w:rsid w:val="00DF48FD"/>
    <w:rsid w:val="00E33FCE"/>
    <w:rsid w:val="00E45508"/>
    <w:rsid w:val="00E76AE7"/>
    <w:rsid w:val="00E96783"/>
    <w:rsid w:val="00EC3E6B"/>
    <w:rsid w:val="00EC4A8A"/>
    <w:rsid w:val="00ED0433"/>
    <w:rsid w:val="00ED1742"/>
    <w:rsid w:val="00ED486A"/>
    <w:rsid w:val="00EE0125"/>
    <w:rsid w:val="00EE2102"/>
    <w:rsid w:val="00EE384B"/>
    <w:rsid w:val="00EE4AEB"/>
    <w:rsid w:val="00EE4CA0"/>
    <w:rsid w:val="00EF2A56"/>
    <w:rsid w:val="00F040D3"/>
    <w:rsid w:val="00F12B06"/>
    <w:rsid w:val="00F22191"/>
    <w:rsid w:val="00F329AC"/>
    <w:rsid w:val="00F36B82"/>
    <w:rsid w:val="00F45704"/>
    <w:rsid w:val="00F510D1"/>
    <w:rsid w:val="00F650A7"/>
    <w:rsid w:val="00F745F4"/>
    <w:rsid w:val="00F7673E"/>
    <w:rsid w:val="00F8361D"/>
    <w:rsid w:val="00F8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6" w:semiHidden="0" w:unhideWhenUsed="0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semiHidden="0" w:unhideWhenUsed="0" w:qFormat="1"/>
    <w:lsdException w:name="Subtitle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table" w:styleId="TableGrid">
    <w:name w:val="Table Grid"/>
    <w:basedOn w:val="TableNormal"/>
    <w:rsid w:val="006A1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7z0">
    <w:name w:val="WW8Num7z0"/>
    <w:rsid w:val="002A7561"/>
    <w:rPr>
      <w:rFonts w:ascii="Symbol" w:hAnsi="Symbol" w:cs="Symbol"/>
    </w:rPr>
  </w:style>
  <w:style w:type="character" w:styleId="Hyperlink">
    <w:name w:val="Hyperlink"/>
    <w:basedOn w:val="DefaultParagraphFont"/>
    <w:unhideWhenUsed/>
    <w:rsid w:val="002A75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2E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EB5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D2E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EB5"/>
    <w:rPr>
      <w:rFonts w:asciiTheme="minorHAnsi" w:hAnsiTheme="minorHAnsi"/>
      <w:spacing w:val="1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6" w:semiHidden="0" w:unhideWhenUsed="0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semiHidden="0" w:unhideWhenUsed="0" w:qFormat="1"/>
    <w:lsdException w:name="Subtitle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table" w:styleId="TableGrid">
    <w:name w:val="Table Grid"/>
    <w:basedOn w:val="TableNormal"/>
    <w:rsid w:val="006A1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7z0">
    <w:name w:val="WW8Num7z0"/>
    <w:rsid w:val="002A7561"/>
    <w:rPr>
      <w:rFonts w:ascii="Symbol" w:hAnsi="Symbol" w:cs="Symbol"/>
    </w:rPr>
  </w:style>
  <w:style w:type="character" w:styleId="Hyperlink">
    <w:name w:val="Hyperlink"/>
    <w:basedOn w:val="DefaultParagraphFont"/>
    <w:unhideWhenUsed/>
    <w:rsid w:val="002A75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2E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EB5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D2E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EB5"/>
    <w:rPr>
      <w:rFonts w:asciiTheme="minorHAnsi" w:hAnsiTheme="minorHAnsi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navpatel90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av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1E838F-CADE-472E-A931-E58F9FABD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56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Patel, Minav Suresh Suresh</dc:creator>
  <cp:lastModifiedBy>Minav</cp:lastModifiedBy>
  <cp:revision>63</cp:revision>
  <cp:lastPrinted>2015-09-12T03:23:00Z</cp:lastPrinted>
  <dcterms:created xsi:type="dcterms:W3CDTF">2015-09-02T20:56:00Z</dcterms:created>
  <dcterms:modified xsi:type="dcterms:W3CDTF">2015-09-12T03:23:00Z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